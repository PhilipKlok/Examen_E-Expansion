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75C6B" w14:textId="4E908E58" w:rsidR="00453A11" w:rsidRPr="005D665E" w:rsidRDefault="008E5674" w:rsidP="00453A11">
      <w:pPr>
        <w:pStyle w:val="Titel"/>
      </w:pPr>
      <w:r w:rsidRPr="005D665E">
        <w:t>Planning &amp; Ontwerp</w:t>
      </w:r>
    </w:p>
    <w:sdt>
      <w:sdtPr>
        <w:alias w:val="Projectnaam"/>
        <w:tag w:val="Projectnaam"/>
        <w:id w:val="-914392091"/>
        <w:placeholder>
          <w:docPart w:val="8BA8B853B9AF4191B3E608CD03D4937C"/>
        </w:placeholder>
        <w:text/>
      </w:sdtPr>
      <w:sdtContent>
        <w:p w14:paraId="34115574" w14:textId="38EF6171" w:rsidR="00C82853" w:rsidRPr="005D665E" w:rsidRDefault="00C43952" w:rsidP="00C82853">
          <w:r w:rsidRPr="005D665E">
            <w:t>Plaswekker Vergelijker</w:t>
          </w:r>
          <w:r w:rsidR="00A23200" w:rsidRPr="005D665E">
            <w:t xml:space="preserve"> Redesign</w:t>
          </w:r>
        </w:p>
      </w:sdtContent>
    </w:sdt>
    <w:p w14:paraId="18082227" w14:textId="77777777" w:rsidR="008A2B7E" w:rsidRPr="005D665E" w:rsidRDefault="008A2B7E" w:rsidP="008A2B7E"/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AE35A7" w:rsidRPr="008E5674" w14:paraId="2F6C827F" w14:textId="77777777" w:rsidTr="009877AD">
        <w:tc>
          <w:tcPr>
            <w:tcW w:w="1601" w:type="dxa"/>
          </w:tcPr>
          <w:p w14:paraId="0B12F1EF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proofErr w:type="spellStart"/>
            <w:r w:rsidRPr="00AE35A7">
              <w:rPr>
                <w:lang w:val="en-US"/>
              </w:rPr>
              <w:t>Versienummer</w:t>
            </w:r>
            <w:proofErr w:type="spellEnd"/>
            <w:r w:rsidRPr="00AE35A7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70D82767" w14:textId="1F09352B" w:rsidR="00AE35A7" w:rsidRPr="00AE35A7" w:rsidRDefault="00000000" w:rsidP="00AE35A7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86BD7D69A15B4761A0103071CBFFF6E7"/>
                </w:placeholder>
                <w:text/>
              </w:sdtPr>
              <w:sdtContent>
                <w:r w:rsidR="00C43952">
                  <w:t>2.0</w:t>
                </w:r>
              </w:sdtContent>
            </w:sdt>
            <w:bookmarkEnd w:id="0"/>
          </w:p>
        </w:tc>
      </w:tr>
      <w:tr w:rsidR="00AE35A7" w:rsidRPr="00E33780" w14:paraId="496F014E" w14:textId="77777777" w:rsidTr="009877AD">
        <w:tc>
          <w:tcPr>
            <w:tcW w:w="1601" w:type="dxa"/>
          </w:tcPr>
          <w:p w14:paraId="70D70126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r w:rsidRPr="00AE35A7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035405CB" w14:textId="63950DA0" w:rsidR="00AE35A7" w:rsidRPr="00AE35A7" w:rsidRDefault="00000000" w:rsidP="00AE35A7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E4EF777107AE493FB3EAA03110B816F8"/>
                </w:placeholder>
                <w:text/>
              </w:sdtPr>
              <w:sdtContent>
                <w:r w:rsidR="00E33780">
                  <w:t>Philip Klok</w:t>
                </w:r>
              </w:sdtContent>
            </w:sdt>
            <w:bookmarkEnd w:id="1"/>
          </w:p>
        </w:tc>
      </w:tr>
      <w:tr w:rsidR="00AE35A7" w:rsidRPr="00E33780" w14:paraId="0F695B3F" w14:textId="77777777" w:rsidTr="009877AD">
        <w:tc>
          <w:tcPr>
            <w:tcW w:w="1601" w:type="dxa"/>
          </w:tcPr>
          <w:p w14:paraId="4291EEE5" w14:textId="77777777" w:rsidR="00AE35A7" w:rsidRPr="00AE35A7" w:rsidRDefault="00AE35A7" w:rsidP="00AE35A7">
            <w:pPr>
              <w:pStyle w:val="Geenafstand"/>
              <w:rPr>
                <w:lang w:val="en-US"/>
              </w:rPr>
            </w:pPr>
            <w:r w:rsidRPr="00AE35A7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7386A4B3" w14:textId="4B2F9F32" w:rsidR="00AE35A7" w:rsidRPr="000534B2" w:rsidRDefault="00000000" w:rsidP="00AE35A7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C47AE688DC794FF891F04A29D7A2821E"/>
                </w:placeholder>
                <w:text/>
              </w:sdtPr>
              <w:sdtContent>
                <w:r w:rsidR="00422A69">
                  <w:t>25 april</w:t>
                </w:r>
                <w:r w:rsidR="00E33780">
                  <w:t xml:space="preserve"> 2023</w:t>
                </w:r>
              </w:sdtContent>
            </w:sdt>
          </w:p>
        </w:tc>
      </w:tr>
    </w:tbl>
    <w:p w14:paraId="57DE28DF" w14:textId="77777777" w:rsidR="00AE35A7" w:rsidRDefault="00AE35A7">
      <w:pPr>
        <w:rPr>
          <w:lang w:val="en-US"/>
        </w:rPr>
      </w:pPr>
      <w:r>
        <w:rPr>
          <w:lang w:val="en-US"/>
        </w:rPr>
        <w:br w:type="page"/>
      </w:r>
    </w:p>
    <w:p w14:paraId="00D2DA91" w14:textId="77777777" w:rsidR="008A2B7E" w:rsidRPr="0093389B" w:rsidRDefault="008A2B7E" w:rsidP="008A2B7E">
      <w:pPr>
        <w:pStyle w:val="Kop1"/>
      </w:pPr>
      <w:bookmarkStart w:id="2" w:name="_Toc119336164"/>
      <w:r w:rsidRPr="0093389B">
        <w:lastRenderedPageBreak/>
        <w:t>Versiebeheer</w:t>
      </w:r>
      <w:bookmarkEnd w:id="2"/>
    </w:p>
    <w:p w14:paraId="3417A134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820"/>
        <w:gridCol w:w="5481"/>
      </w:tblGrid>
      <w:tr w:rsidR="008A2B7E" w:rsidRPr="0093389B" w14:paraId="62350CDC" w14:textId="77777777" w:rsidTr="00535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09900809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7590EC76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820" w:type="dxa"/>
          </w:tcPr>
          <w:p w14:paraId="53CC7359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481" w:type="dxa"/>
          </w:tcPr>
          <w:p w14:paraId="657204F5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1D8E1EF8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83B364E" w14:textId="27D79595" w:rsidR="008A2B7E" w:rsidRPr="0093389B" w:rsidRDefault="00E33780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2023-03-01</w:t>
            </w:r>
          </w:p>
        </w:tc>
        <w:tc>
          <w:tcPr>
            <w:tcW w:w="788" w:type="dxa"/>
          </w:tcPr>
          <w:p w14:paraId="029F14C6" w14:textId="1B25A528" w:rsidR="008A2B7E" w:rsidRPr="0093389B" w:rsidRDefault="00E33780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820" w:type="dxa"/>
          </w:tcPr>
          <w:p w14:paraId="2BEC9984" w14:textId="4A5A5212" w:rsidR="008A2B7E" w:rsidRPr="0093389B" w:rsidRDefault="00E33780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Philip Klok</w:t>
            </w:r>
          </w:p>
        </w:tc>
        <w:tc>
          <w:tcPr>
            <w:tcW w:w="5481" w:type="dxa"/>
          </w:tcPr>
          <w:p w14:paraId="2ECA2F87" w14:textId="3D1A9266" w:rsidR="008A2B7E" w:rsidRPr="0093389B" w:rsidRDefault="00E33780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Installatie van het document </w:t>
            </w:r>
          </w:p>
        </w:tc>
      </w:tr>
      <w:tr w:rsidR="008A2B7E" w:rsidRPr="0093389B" w14:paraId="51E09325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046CA29" w14:textId="4AA05170" w:rsidR="008A2B7E" w:rsidRPr="0093389B" w:rsidRDefault="009E1D5F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2023-04-18</w:t>
            </w:r>
          </w:p>
        </w:tc>
        <w:tc>
          <w:tcPr>
            <w:tcW w:w="788" w:type="dxa"/>
          </w:tcPr>
          <w:p w14:paraId="66C67E54" w14:textId="00B5B3BA" w:rsidR="008A2B7E" w:rsidRPr="0093389B" w:rsidRDefault="009E1D5F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820" w:type="dxa"/>
          </w:tcPr>
          <w:p w14:paraId="67E94B08" w14:textId="647173BE" w:rsidR="008A2B7E" w:rsidRPr="0093389B" w:rsidRDefault="009E1D5F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 Klok</w:t>
            </w:r>
          </w:p>
        </w:tc>
        <w:tc>
          <w:tcPr>
            <w:tcW w:w="5481" w:type="dxa"/>
          </w:tcPr>
          <w:p w14:paraId="7BF06F08" w14:textId="120AB998" w:rsidR="008A2B7E" w:rsidRPr="0093389B" w:rsidRDefault="009E1D5F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Eerste aanpassingen aangemaakt in het document (Planning)</w:t>
            </w:r>
          </w:p>
        </w:tc>
      </w:tr>
      <w:tr w:rsidR="008A2B7E" w:rsidRPr="0093389B" w14:paraId="0BE1DDE4" w14:textId="77777777" w:rsidTr="00535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2F79DB6B" w14:textId="42CBA5F5" w:rsidR="008A2B7E" w:rsidRPr="0093389B" w:rsidRDefault="003A676A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2023-04-24</w:t>
            </w:r>
          </w:p>
        </w:tc>
        <w:tc>
          <w:tcPr>
            <w:tcW w:w="788" w:type="dxa"/>
          </w:tcPr>
          <w:p w14:paraId="70E35DB4" w14:textId="729AA8E1" w:rsidR="008A2B7E" w:rsidRPr="0093389B" w:rsidRDefault="003A676A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820" w:type="dxa"/>
          </w:tcPr>
          <w:p w14:paraId="5D8EA751" w14:textId="55B3F677" w:rsidR="008A2B7E" w:rsidRPr="0093389B" w:rsidRDefault="003A676A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Philip Klok</w:t>
            </w:r>
          </w:p>
        </w:tc>
        <w:tc>
          <w:tcPr>
            <w:tcW w:w="5481" w:type="dxa"/>
          </w:tcPr>
          <w:p w14:paraId="44B5C20A" w14:textId="214BAB3A" w:rsidR="008A2B7E" w:rsidRPr="0093389B" w:rsidRDefault="000953F2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Aanpassingen in het document (Ontwerp)</w:t>
            </w:r>
          </w:p>
        </w:tc>
      </w:tr>
      <w:tr w:rsidR="008A2B7E" w:rsidRPr="0093389B" w14:paraId="797DEC04" w14:textId="77777777" w:rsidTr="00535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30A28A6" w14:textId="7AC6B709" w:rsidR="008A2B7E" w:rsidRPr="0093389B" w:rsidRDefault="000953F2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2023-04-25</w:t>
            </w:r>
          </w:p>
        </w:tc>
        <w:tc>
          <w:tcPr>
            <w:tcW w:w="788" w:type="dxa"/>
          </w:tcPr>
          <w:p w14:paraId="67C66AAE" w14:textId="2CBD3558" w:rsidR="008A2B7E" w:rsidRPr="0093389B" w:rsidRDefault="000953F2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820" w:type="dxa"/>
          </w:tcPr>
          <w:p w14:paraId="41F77126" w14:textId="66FC3BC1" w:rsidR="008A2B7E" w:rsidRPr="0093389B" w:rsidRDefault="000953F2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 Klok</w:t>
            </w:r>
          </w:p>
        </w:tc>
        <w:tc>
          <w:tcPr>
            <w:tcW w:w="5481" w:type="dxa"/>
          </w:tcPr>
          <w:p w14:paraId="4CBC93C6" w14:textId="2DF40472" w:rsidR="008A2B7E" w:rsidRPr="0093389B" w:rsidRDefault="000953F2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onderdelen compleet</w:t>
            </w:r>
          </w:p>
        </w:tc>
      </w:tr>
    </w:tbl>
    <w:p w14:paraId="6ED45487" w14:textId="77777777" w:rsidR="008A2B7E" w:rsidRPr="0093389B" w:rsidRDefault="008A2B7E" w:rsidP="008A2B7E">
      <w:pPr>
        <w:pStyle w:val="Geenafstand"/>
      </w:pPr>
    </w:p>
    <w:p w14:paraId="62BBC1A4" w14:textId="77777777" w:rsidR="008A2B7E" w:rsidRPr="0093389B" w:rsidRDefault="008A2B7E">
      <w:r w:rsidRPr="0093389B">
        <w:br w:type="page"/>
      </w:r>
    </w:p>
    <w:p w14:paraId="5800A17E" w14:textId="77777777" w:rsidR="008A2B7E" w:rsidRPr="0093389B" w:rsidRDefault="008A2B7E" w:rsidP="008A2B7E">
      <w:pPr>
        <w:pStyle w:val="Header1inhoudsopave"/>
      </w:pPr>
      <w:r w:rsidRPr="0093389B">
        <w:lastRenderedPageBreak/>
        <w:t>Inhoudsopgave</w:t>
      </w:r>
    </w:p>
    <w:p w14:paraId="2B4054B6" w14:textId="77777777" w:rsidR="008A2B7E" w:rsidRPr="0093389B" w:rsidRDefault="008A2B7E" w:rsidP="008A2B7E">
      <w:pPr>
        <w:pStyle w:val="Geenafstand"/>
      </w:pPr>
    </w:p>
    <w:p w14:paraId="61F62EB4" w14:textId="1C58C004" w:rsidR="00AB1B51" w:rsidRDefault="008A2B7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F9081C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119336164" w:history="1">
        <w:r w:rsidR="00AB1B51" w:rsidRPr="00381DE4">
          <w:rPr>
            <w:rStyle w:val="Hyperlink"/>
            <w:noProof/>
          </w:rPr>
          <w:t>Versiebeheer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_Toc119336164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2</w:t>
        </w:r>
        <w:r w:rsidR="00AB1B51">
          <w:rPr>
            <w:noProof/>
            <w:webHidden/>
          </w:rPr>
          <w:fldChar w:fldCharType="end"/>
        </w:r>
      </w:hyperlink>
    </w:p>
    <w:p w14:paraId="3C6A96F1" w14:textId="435B0B73" w:rsidR="00AB1B51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6165" w:history="1">
        <w:r w:rsidR="00AB1B51" w:rsidRPr="00381DE4">
          <w:rPr>
            <w:rStyle w:val="Hyperlink"/>
            <w:noProof/>
          </w:rPr>
          <w:t>Planning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_Toc119336165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4</w:t>
        </w:r>
        <w:r w:rsidR="00AB1B51">
          <w:rPr>
            <w:noProof/>
            <w:webHidden/>
          </w:rPr>
          <w:fldChar w:fldCharType="end"/>
        </w:r>
      </w:hyperlink>
    </w:p>
    <w:p w14:paraId="602D7670" w14:textId="05AB7A2F" w:rsidR="00AB1B51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6166" w:history="1">
        <w:r w:rsidR="00AB1B51" w:rsidRPr="00381DE4">
          <w:rPr>
            <w:rStyle w:val="Hyperlink"/>
            <w:noProof/>
          </w:rPr>
          <w:t>Ontwerp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_Toc119336166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4</w:t>
        </w:r>
        <w:r w:rsidR="00AB1B51">
          <w:rPr>
            <w:noProof/>
            <w:webHidden/>
          </w:rPr>
          <w:fldChar w:fldCharType="end"/>
        </w:r>
      </w:hyperlink>
    </w:p>
    <w:p w14:paraId="4B258D30" w14:textId="4342FBCB" w:rsidR="00AB1B51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6167" w:history="1">
        <w:r w:rsidR="00AB1B51" w:rsidRPr="00381DE4">
          <w:rPr>
            <w:rStyle w:val="Hyperlink"/>
            <w:noProof/>
          </w:rPr>
          <w:t>Akkoord opdrachtgever</w:t>
        </w:r>
        <w:r w:rsidR="00AB1B51">
          <w:rPr>
            <w:noProof/>
            <w:webHidden/>
          </w:rPr>
          <w:tab/>
        </w:r>
        <w:r w:rsidR="00AB1B51">
          <w:rPr>
            <w:noProof/>
            <w:webHidden/>
          </w:rPr>
          <w:fldChar w:fldCharType="begin"/>
        </w:r>
        <w:r w:rsidR="00AB1B51">
          <w:rPr>
            <w:noProof/>
            <w:webHidden/>
          </w:rPr>
          <w:instrText xml:space="preserve"> PAGEREF _Toc119336167 \h </w:instrText>
        </w:r>
        <w:r w:rsidR="00AB1B51">
          <w:rPr>
            <w:noProof/>
            <w:webHidden/>
          </w:rPr>
        </w:r>
        <w:r w:rsidR="00AB1B51">
          <w:rPr>
            <w:noProof/>
            <w:webHidden/>
          </w:rPr>
          <w:fldChar w:fldCharType="separate"/>
        </w:r>
        <w:r w:rsidR="00AB1B51">
          <w:rPr>
            <w:noProof/>
            <w:webHidden/>
          </w:rPr>
          <w:t>4</w:t>
        </w:r>
        <w:r w:rsidR="00AB1B51">
          <w:rPr>
            <w:noProof/>
            <w:webHidden/>
          </w:rPr>
          <w:fldChar w:fldCharType="end"/>
        </w:r>
      </w:hyperlink>
    </w:p>
    <w:p w14:paraId="0C4802E7" w14:textId="7AA656DB" w:rsidR="008A2B7E" w:rsidRPr="0093389B" w:rsidRDefault="008A2B7E" w:rsidP="0015692D">
      <w:pPr>
        <w:pStyle w:val="Geenafstand"/>
      </w:pPr>
      <w:r w:rsidRPr="0093389B">
        <w:fldChar w:fldCharType="end"/>
      </w:r>
    </w:p>
    <w:p w14:paraId="41A40181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431356FF" w14:textId="77777777" w:rsidR="006D0CA4" w:rsidRPr="004E1BED" w:rsidRDefault="006D0CA4" w:rsidP="006D0CA4">
      <w:pPr>
        <w:pStyle w:val="Kop1"/>
      </w:pPr>
      <w:bookmarkStart w:id="3" w:name="_Toc119336165"/>
      <w:r>
        <w:lastRenderedPageBreak/>
        <w:t>Planning</w:t>
      </w:r>
      <w:bookmarkEnd w:id="3"/>
    </w:p>
    <w:p w14:paraId="1C1BF6EB" w14:textId="5BD1D7D4" w:rsidR="00F74735" w:rsidRDefault="008E5674" w:rsidP="006D0CA4">
      <w:pPr>
        <w:pStyle w:val="SPLinfo"/>
      </w:pPr>
      <w:r w:rsidRPr="00F74735">
        <w:rPr>
          <w:i w:val="0"/>
          <w:iCs/>
        </w:rPr>
        <w:t xml:space="preserve">In </w:t>
      </w:r>
      <w:r w:rsidR="00976230">
        <w:rPr>
          <w:i w:val="0"/>
          <w:iCs/>
        </w:rPr>
        <w:t>dit</w:t>
      </w:r>
      <w:r w:rsidR="006D0CA4" w:rsidRPr="00F74735">
        <w:rPr>
          <w:i w:val="0"/>
          <w:iCs/>
        </w:rPr>
        <w:t xml:space="preserve"> paragraaf wordt de takenlijst chronologisch opgenomen.</w:t>
      </w:r>
      <w:r w:rsidR="00F74735">
        <w:rPr>
          <w:i w:val="0"/>
          <w:iCs/>
        </w:rPr>
        <w:t xml:space="preserve"> Hierbij zie je een afbeelding van het document 85866_PhilipKlok_ExPVB25604_Strokenplanning_Pog1. Ook staat het document in de Examenportfolio</w:t>
      </w:r>
      <w:r w:rsidR="00F74735">
        <w:t>.</w:t>
      </w:r>
    </w:p>
    <w:p w14:paraId="5F7E9E10" w14:textId="039E674C" w:rsidR="008E5674" w:rsidRDefault="00976230" w:rsidP="00151658">
      <w:pPr>
        <w:pStyle w:val="SPLinfo"/>
      </w:pPr>
      <w:r>
        <w:rPr>
          <w:noProof/>
        </w:rPr>
        <w:drawing>
          <wp:inline distT="0" distB="0" distL="0" distR="0" wp14:anchorId="6EED89E0" wp14:editId="2266C64A">
            <wp:extent cx="5760720" cy="2953385"/>
            <wp:effectExtent l="0" t="0" r="5080" b="5715"/>
            <wp:docPr id="1" name="Afbeelding 1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afel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E599" w14:textId="77777777" w:rsidR="008E5674" w:rsidRDefault="008E5674" w:rsidP="008E5674">
      <w:pPr>
        <w:pStyle w:val="Kop1"/>
      </w:pPr>
      <w:bookmarkStart w:id="4" w:name="_Toc119336166"/>
      <w:r w:rsidRPr="008E5674">
        <w:t>Ontwerp</w:t>
      </w:r>
      <w:bookmarkEnd w:id="4"/>
    </w:p>
    <w:p w14:paraId="7EB06254" w14:textId="40A195E6" w:rsidR="008E5674" w:rsidRPr="0045708A" w:rsidRDefault="0045708A" w:rsidP="008E5674">
      <w:pPr>
        <w:rPr>
          <w:iCs/>
        </w:rPr>
      </w:pPr>
      <w:r>
        <w:rPr>
          <w:iCs/>
        </w:rPr>
        <w:t>De kandidaat w</w:t>
      </w:r>
      <w:r w:rsidR="008E5674" w:rsidRPr="0045708A">
        <w:rPr>
          <w:iCs/>
        </w:rPr>
        <w:t>erk</w:t>
      </w:r>
      <w:r>
        <w:rPr>
          <w:iCs/>
        </w:rPr>
        <w:t>t</w:t>
      </w:r>
      <w:r w:rsidR="008E5674" w:rsidRPr="0045708A">
        <w:rPr>
          <w:iCs/>
        </w:rPr>
        <w:t xml:space="preserve"> de eigen user </w:t>
      </w:r>
      <w:proofErr w:type="spellStart"/>
      <w:r w:rsidR="008E5674" w:rsidRPr="0045708A">
        <w:rPr>
          <w:iCs/>
        </w:rPr>
        <w:t>stories</w:t>
      </w:r>
      <w:proofErr w:type="spellEnd"/>
      <w:r w:rsidR="008E5674" w:rsidRPr="0045708A">
        <w:rPr>
          <w:iCs/>
        </w:rPr>
        <w:t xml:space="preserve"> of (deel) functionaliteiten uit in taken, criteria en een ontwerp. </w:t>
      </w:r>
    </w:p>
    <w:p w14:paraId="34CA376F" w14:textId="5A746805" w:rsidR="005C31C1" w:rsidRPr="005D665E" w:rsidRDefault="005C31C1" w:rsidP="005C31C1">
      <w:pPr>
        <w:pStyle w:val="Kop2"/>
      </w:pPr>
      <w:r w:rsidRPr="005D665E">
        <w:t>User Interface Design</w:t>
      </w:r>
    </w:p>
    <w:p w14:paraId="3BB5C501" w14:textId="0FD11BC2" w:rsidR="005C31C1" w:rsidRDefault="005C31C1" w:rsidP="005C31C1">
      <w:r w:rsidRPr="005C31C1">
        <w:t>De User Interface Design is gemaakt</w:t>
      </w:r>
      <w:r>
        <w:t xml:space="preserve"> om de klant duidelijk</w:t>
      </w:r>
      <w:r w:rsidR="00185D22">
        <w:t>heid</w:t>
      </w:r>
      <w:r>
        <w:t xml:space="preserve"> te geven vanuit een ontwerp van de functie.</w:t>
      </w:r>
    </w:p>
    <w:p w14:paraId="23DA0615" w14:textId="044C83AA" w:rsidR="005C31C1" w:rsidRPr="005C31C1" w:rsidRDefault="005C31C1" w:rsidP="005C31C1">
      <w:pPr>
        <w:rPr>
          <w:b/>
          <w:bCs/>
          <w:noProof/>
          <w:sz w:val="24"/>
          <w:szCs w:val="24"/>
        </w:rPr>
      </w:pPr>
      <w:r w:rsidRPr="005C31C1">
        <w:rPr>
          <w:b/>
          <w:bCs/>
          <w:sz w:val="24"/>
          <w:szCs w:val="24"/>
        </w:rPr>
        <w:t>Stap 1:</w:t>
      </w:r>
      <w:r w:rsidRPr="005C31C1">
        <w:rPr>
          <w:b/>
          <w:bCs/>
          <w:noProof/>
          <w:sz w:val="24"/>
          <w:szCs w:val="24"/>
        </w:rPr>
        <w:t xml:space="preserve"> </w:t>
      </w:r>
    </w:p>
    <w:p w14:paraId="589FC76D" w14:textId="39BE1342" w:rsidR="005C31C1" w:rsidRDefault="005C31C1" w:rsidP="005C31C1">
      <w:r>
        <w:rPr>
          <w:noProof/>
        </w:rPr>
        <w:drawing>
          <wp:inline distT="0" distB="0" distL="0" distR="0" wp14:anchorId="72F5A2FD" wp14:editId="547AC10A">
            <wp:extent cx="4172505" cy="1378417"/>
            <wp:effectExtent l="0" t="0" r="0" b="6350"/>
            <wp:docPr id="1810456774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56774" name="Afbeelding 181045677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363" cy="13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7A63" w14:textId="77777777" w:rsidR="00151658" w:rsidRDefault="00151658" w:rsidP="005C31C1"/>
    <w:p w14:paraId="39626635" w14:textId="77777777" w:rsidR="00CD1C32" w:rsidRDefault="00CD1C32" w:rsidP="005C31C1"/>
    <w:p w14:paraId="53001A08" w14:textId="77777777" w:rsidR="00CD1C32" w:rsidRDefault="00CD1C32" w:rsidP="005C31C1"/>
    <w:p w14:paraId="29FEAF4D" w14:textId="77777777" w:rsidR="00CD1C32" w:rsidRDefault="00CD1C32" w:rsidP="005C31C1"/>
    <w:p w14:paraId="06C3F331" w14:textId="77777777" w:rsidR="00976230" w:rsidRDefault="00976230" w:rsidP="005C31C1"/>
    <w:p w14:paraId="5AB966CE" w14:textId="726145AD" w:rsidR="005C31C1" w:rsidRPr="005C31C1" w:rsidRDefault="005C31C1" w:rsidP="005C31C1">
      <w:pPr>
        <w:rPr>
          <w:b/>
          <w:bCs/>
        </w:rPr>
      </w:pPr>
      <w:r w:rsidRPr="005C31C1">
        <w:rPr>
          <w:b/>
          <w:bCs/>
        </w:rPr>
        <w:lastRenderedPageBreak/>
        <w:t>Stap</w:t>
      </w:r>
      <w:r>
        <w:rPr>
          <w:b/>
          <w:bCs/>
        </w:rPr>
        <w:t xml:space="preserve"> </w:t>
      </w:r>
      <w:r w:rsidRPr="005C31C1">
        <w:rPr>
          <w:b/>
          <w:bCs/>
        </w:rPr>
        <w:t>2:</w:t>
      </w:r>
    </w:p>
    <w:p w14:paraId="6F38CAF7" w14:textId="77777777" w:rsidR="00816FB0" w:rsidRDefault="005C31C1" w:rsidP="00D81C45">
      <w:r>
        <w:rPr>
          <w:noProof/>
        </w:rPr>
        <w:drawing>
          <wp:inline distT="0" distB="0" distL="0" distR="0" wp14:anchorId="0C7F03A7" wp14:editId="2250EEA0">
            <wp:extent cx="4264382" cy="1290314"/>
            <wp:effectExtent l="0" t="0" r="3175" b="5715"/>
            <wp:docPr id="1710277796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77796" name="Afbeelding 1" descr="Afbeelding met tekst&#10;&#10;Automatisch gegenereerde beschrijvi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687" cy="133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1566" w14:textId="77777777" w:rsidR="00816FB0" w:rsidRDefault="00816FB0" w:rsidP="00D81C45"/>
    <w:p w14:paraId="499BDFFF" w14:textId="44A10137" w:rsidR="00816FB0" w:rsidRPr="00816FB0" w:rsidRDefault="00816FB0" w:rsidP="00D81C45">
      <w:pPr>
        <w:rPr>
          <w:b/>
        </w:rPr>
      </w:pPr>
      <w:r w:rsidRPr="00816FB0">
        <w:rPr>
          <w:b/>
        </w:rPr>
        <w:t>Resultaat:</w:t>
      </w:r>
    </w:p>
    <w:p w14:paraId="1CF6D8D9" w14:textId="5179D2E1" w:rsidR="004D0AA2" w:rsidRDefault="00816FB0" w:rsidP="00D81C45">
      <w:r>
        <w:rPr>
          <w:noProof/>
        </w:rPr>
        <w:drawing>
          <wp:inline distT="0" distB="0" distL="0" distR="0" wp14:anchorId="545BB3D5" wp14:editId="49F575D4">
            <wp:extent cx="4108412" cy="1545183"/>
            <wp:effectExtent l="0" t="0" r="0" b="4445"/>
            <wp:docPr id="1060352864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52864" name="Afbeelding 1" descr="Afbeelding met tekst&#10;&#10;Automatisch gegenereerde beschrijv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0513" cy="157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B980" w14:textId="77777777" w:rsidR="00CD1C32" w:rsidRDefault="00CD1C32" w:rsidP="00D81C45"/>
    <w:p w14:paraId="593D8C76" w14:textId="77777777" w:rsidR="00CD1C32" w:rsidRPr="00D81C45" w:rsidRDefault="00CD1C32" w:rsidP="00D81C45"/>
    <w:p w14:paraId="5F811730" w14:textId="12E20C80" w:rsidR="007D04DA" w:rsidRPr="00D81C45" w:rsidRDefault="007D04DA" w:rsidP="007D04DA">
      <w:pPr>
        <w:pStyle w:val="Kop2"/>
      </w:pPr>
      <w:proofErr w:type="spellStart"/>
      <w:r w:rsidRPr="00D81C45">
        <w:t>Use</w:t>
      </w:r>
      <w:proofErr w:type="spellEnd"/>
      <w:r w:rsidRPr="00D81C45">
        <w:t xml:space="preserve"> Case</w:t>
      </w:r>
    </w:p>
    <w:p w14:paraId="5AF1D816" w14:textId="2A19F117" w:rsidR="007D04DA" w:rsidRPr="007D04DA" w:rsidRDefault="007D04DA" w:rsidP="007D04DA">
      <w:r w:rsidRPr="007D04DA">
        <w:t xml:space="preserve">Met een </w:t>
      </w:r>
      <w:proofErr w:type="spellStart"/>
      <w:r w:rsidRPr="007D04DA">
        <w:t>Use</w:t>
      </w:r>
      <w:proofErr w:type="spellEnd"/>
      <w:r w:rsidRPr="007D04DA">
        <w:t xml:space="preserve"> case willen we </w:t>
      </w:r>
      <w:r>
        <w:t xml:space="preserve">duidelijk maken wat de functie van </w:t>
      </w:r>
      <w:r w:rsidR="00185D22">
        <w:t>de</w:t>
      </w:r>
      <w:r>
        <w:t xml:space="preserve"> bezoeker is en de beheerder.</w:t>
      </w:r>
    </w:p>
    <w:p w14:paraId="72134CB2" w14:textId="13A7E4B2" w:rsidR="001F6612" w:rsidRPr="00151658" w:rsidRDefault="007D04DA" w:rsidP="001F6612">
      <w:pPr>
        <w:rPr>
          <w:i/>
        </w:rPr>
      </w:pPr>
      <w:r>
        <w:rPr>
          <w:i/>
          <w:noProof/>
        </w:rPr>
        <w:drawing>
          <wp:inline distT="0" distB="0" distL="0" distR="0" wp14:anchorId="5652FD0C" wp14:editId="5ED7E9D3">
            <wp:extent cx="3258105" cy="2224145"/>
            <wp:effectExtent l="0" t="0" r="6350" b="0"/>
            <wp:docPr id="3" name="Afbeelding 3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diagram&#10;&#10;Automatisch gegenereerde beschrijvi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869" cy="224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A791" w14:textId="17B7B079" w:rsidR="00816FB0" w:rsidRDefault="00816FB0" w:rsidP="007D04DA">
      <w:pPr>
        <w:pStyle w:val="Kop2"/>
      </w:pPr>
    </w:p>
    <w:p w14:paraId="14770C3E" w14:textId="77777777" w:rsidR="00816FB0" w:rsidRDefault="00816FB0" w:rsidP="00816FB0"/>
    <w:p w14:paraId="1F1E0328" w14:textId="77777777" w:rsidR="00816FB0" w:rsidRDefault="00816FB0" w:rsidP="00816FB0"/>
    <w:p w14:paraId="0E413E6A" w14:textId="77777777" w:rsidR="00816FB0" w:rsidRDefault="00816FB0" w:rsidP="00816FB0"/>
    <w:p w14:paraId="523952A1" w14:textId="77777777" w:rsidR="00816FB0" w:rsidRDefault="00816FB0" w:rsidP="00816FB0"/>
    <w:p w14:paraId="056302D8" w14:textId="77777777" w:rsidR="00816FB0" w:rsidRPr="00816FB0" w:rsidRDefault="00816FB0" w:rsidP="00816FB0"/>
    <w:p w14:paraId="66BD844C" w14:textId="60808282" w:rsidR="007D04DA" w:rsidRDefault="007D04DA" w:rsidP="007D04DA">
      <w:pPr>
        <w:pStyle w:val="Kop2"/>
      </w:pPr>
      <w:r>
        <w:t>Activiteitendiagram</w:t>
      </w:r>
    </w:p>
    <w:p w14:paraId="1CCDA612" w14:textId="52B9C2A0" w:rsidR="00151658" w:rsidRDefault="007D04DA" w:rsidP="007D04DA">
      <w:r w:rsidRPr="007D04DA">
        <w:t>Een activiteite</w:t>
      </w:r>
      <w:r>
        <w:t>n</w:t>
      </w:r>
      <w:r w:rsidRPr="007D04DA">
        <w:t xml:space="preserve">diagram </w:t>
      </w:r>
      <w:r>
        <w:t>wordt gemaakt om de functies uit te beelden om duidelijk</w:t>
      </w:r>
      <w:r w:rsidR="00F8245D">
        <w:t>heid</w:t>
      </w:r>
      <w:r>
        <w:t xml:space="preserve"> te brengen naar de opdrachtgever.</w:t>
      </w:r>
      <w:r w:rsidR="00151658">
        <w:t xml:space="preserve"> </w:t>
      </w:r>
    </w:p>
    <w:p w14:paraId="47251231" w14:textId="46674BEB" w:rsidR="007D04DA" w:rsidRPr="00151658" w:rsidRDefault="007D04DA" w:rsidP="007D04DA">
      <w:r w:rsidRPr="00422A69">
        <w:t>Functie: Multi-step form</w:t>
      </w:r>
    </w:p>
    <w:p w14:paraId="6F5EC94B" w14:textId="03D85FCD" w:rsidR="00C250A0" w:rsidRDefault="00151658" w:rsidP="00C250A0">
      <w:pPr>
        <w:rPr>
          <w:i/>
          <w:highlight w:val="yellow"/>
        </w:rPr>
      </w:pPr>
      <w:r>
        <w:rPr>
          <w:iCs/>
          <w:noProof/>
        </w:rPr>
        <w:drawing>
          <wp:anchor distT="0" distB="0" distL="114300" distR="114300" simplePos="0" relativeHeight="251658240" behindDoc="0" locked="0" layoutInCell="1" allowOverlap="1" wp14:anchorId="5F0C3E8C" wp14:editId="3127DAA9">
            <wp:simplePos x="0" y="0"/>
            <wp:positionH relativeFrom="column">
              <wp:posOffset>-3779</wp:posOffset>
            </wp:positionH>
            <wp:positionV relativeFrom="paragraph">
              <wp:posOffset>87113</wp:posOffset>
            </wp:positionV>
            <wp:extent cx="3328670" cy="3197860"/>
            <wp:effectExtent l="0" t="0" r="0" b="2540"/>
            <wp:wrapThrough wrapText="bothSides">
              <wp:wrapPolygon edited="0">
                <wp:start x="0" y="0"/>
                <wp:lineTo x="0" y="21531"/>
                <wp:lineTo x="21509" y="21531"/>
                <wp:lineTo x="21509" y="0"/>
                <wp:lineTo x="0" y="0"/>
              </wp:wrapPolygon>
            </wp:wrapThrough>
            <wp:docPr id="2" name="Afbeelding 2" descr="Afbeelding met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diagram&#10;&#10;Automatisch gegenereerde beschrijvi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FF974" w14:textId="19F74D95" w:rsidR="00C250A0" w:rsidRDefault="00C250A0" w:rsidP="00C250A0">
      <w:pPr>
        <w:rPr>
          <w:iCs/>
          <w:highlight w:val="yellow"/>
        </w:rPr>
      </w:pPr>
    </w:p>
    <w:p w14:paraId="0D636E89" w14:textId="77777777" w:rsidR="00151658" w:rsidRDefault="00151658" w:rsidP="00C250A0">
      <w:pPr>
        <w:rPr>
          <w:iCs/>
          <w:highlight w:val="yellow"/>
        </w:rPr>
      </w:pPr>
    </w:p>
    <w:p w14:paraId="60A28188" w14:textId="77777777" w:rsidR="00151658" w:rsidRDefault="00151658" w:rsidP="00C250A0">
      <w:pPr>
        <w:rPr>
          <w:iCs/>
          <w:highlight w:val="yellow"/>
        </w:rPr>
      </w:pPr>
    </w:p>
    <w:p w14:paraId="0208DDA6" w14:textId="77777777" w:rsidR="00151658" w:rsidRDefault="00151658" w:rsidP="00C250A0">
      <w:pPr>
        <w:rPr>
          <w:iCs/>
          <w:highlight w:val="yellow"/>
        </w:rPr>
      </w:pPr>
    </w:p>
    <w:p w14:paraId="15037C57" w14:textId="77777777" w:rsidR="00151658" w:rsidRDefault="00151658" w:rsidP="00C250A0">
      <w:pPr>
        <w:rPr>
          <w:iCs/>
          <w:highlight w:val="yellow"/>
        </w:rPr>
      </w:pPr>
    </w:p>
    <w:p w14:paraId="5BBA3C8F" w14:textId="77777777" w:rsidR="00151658" w:rsidRDefault="00151658" w:rsidP="00C250A0">
      <w:pPr>
        <w:rPr>
          <w:iCs/>
          <w:highlight w:val="yellow"/>
        </w:rPr>
      </w:pPr>
    </w:p>
    <w:p w14:paraId="55D8F09B" w14:textId="77777777" w:rsidR="00151658" w:rsidRDefault="00151658" w:rsidP="00C250A0">
      <w:pPr>
        <w:rPr>
          <w:iCs/>
          <w:highlight w:val="yellow"/>
        </w:rPr>
      </w:pPr>
    </w:p>
    <w:p w14:paraId="719C03A1" w14:textId="77777777" w:rsidR="00151658" w:rsidRDefault="00151658" w:rsidP="00C250A0">
      <w:pPr>
        <w:rPr>
          <w:iCs/>
          <w:highlight w:val="yellow"/>
        </w:rPr>
      </w:pPr>
    </w:p>
    <w:p w14:paraId="1997CD5C" w14:textId="7ED67D39" w:rsidR="00151658" w:rsidRDefault="003058CB" w:rsidP="00C250A0">
      <w:pPr>
        <w:rPr>
          <w:iCs/>
          <w:highlight w:val="yellow"/>
        </w:rPr>
      </w:pPr>
      <w:r>
        <w:rPr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EE108" wp14:editId="481FD14B">
                <wp:simplePos x="0" y="0"/>
                <wp:positionH relativeFrom="column">
                  <wp:posOffset>2571374</wp:posOffset>
                </wp:positionH>
                <wp:positionV relativeFrom="paragraph">
                  <wp:posOffset>143639</wp:posOffset>
                </wp:positionV>
                <wp:extent cx="514424" cy="381740"/>
                <wp:effectExtent l="0" t="0" r="19050" b="12065"/>
                <wp:wrapNone/>
                <wp:docPr id="1654174789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24" cy="381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4C47E22" w14:textId="142F5BBD" w:rsidR="003058CB" w:rsidRPr="007560CC" w:rsidRDefault="003058CB" w:rsidP="003058CB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7560CC">
                              <w:rPr>
                                <w:sz w:val="10"/>
                                <w:szCs w:val="10"/>
                              </w:rPr>
                              <w:t>Kijkt na of je een toeslag</w:t>
                            </w:r>
                            <w:r w:rsidR="007560CC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560CC">
                              <w:rPr>
                                <w:sz w:val="10"/>
                                <w:szCs w:val="10"/>
                              </w:rPr>
                              <w:t>krijgt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8EE108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202.45pt;margin-top:11.3pt;width:40.5pt;height:3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" fillcolor="white [3201]" strokecolor="white [3212]" strokeweight=".5pt">
                <v:textbox>
                  <w:txbxContent>
                    <w:p w14:paraId="74C47E22" w14:textId="142F5BBD" w:rsidR="003058CB" w:rsidRPr="007560CC" w:rsidRDefault="003058CB" w:rsidP="003058CB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7560CC">
                        <w:rPr>
                          <w:sz w:val="10"/>
                          <w:szCs w:val="10"/>
                        </w:rPr>
                        <w:t>Kijkt na of je een toeslag</w:t>
                      </w:r>
                      <w:r w:rsidR="007560CC">
                        <w:rPr>
                          <w:sz w:val="10"/>
                          <w:szCs w:val="10"/>
                        </w:rPr>
                        <w:t xml:space="preserve"> </w:t>
                      </w:r>
                      <w:r w:rsidRPr="007560CC">
                        <w:rPr>
                          <w:sz w:val="10"/>
                          <w:szCs w:val="10"/>
                        </w:rPr>
                        <w:t>krijgt</w:t>
                      </w:r>
                    </w:p>
                  </w:txbxContent>
                </v:textbox>
              </v:shape>
            </w:pict>
          </mc:Fallback>
        </mc:AlternateContent>
      </w:r>
    </w:p>
    <w:p w14:paraId="024BCCE0" w14:textId="77777777" w:rsidR="00151658" w:rsidRDefault="00151658" w:rsidP="00C250A0">
      <w:pPr>
        <w:rPr>
          <w:iCs/>
          <w:highlight w:val="yellow"/>
        </w:rPr>
      </w:pPr>
    </w:p>
    <w:p w14:paraId="48A240EA" w14:textId="77777777" w:rsidR="00816FB0" w:rsidRPr="00C250A0" w:rsidRDefault="00816FB0" w:rsidP="00C250A0">
      <w:pPr>
        <w:rPr>
          <w:iCs/>
          <w:highlight w:val="yellow"/>
        </w:rPr>
      </w:pPr>
    </w:p>
    <w:p w14:paraId="242731D0" w14:textId="0EAED0FB" w:rsidR="00861383" w:rsidRPr="00861383" w:rsidRDefault="00F74735" w:rsidP="00861383">
      <w:pPr>
        <w:pStyle w:val="Kop2"/>
      </w:pPr>
      <w:r w:rsidRPr="00F74735">
        <w:t>Het Gekozen Framework</w:t>
      </w:r>
    </w:p>
    <w:p w14:paraId="184A4248" w14:textId="6EC729F4" w:rsidR="00F74735" w:rsidRPr="009D5259" w:rsidRDefault="000C580B" w:rsidP="00AB1B51">
      <w:r>
        <w:t xml:space="preserve">Het gekozen </w:t>
      </w:r>
      <w:proofErr w:type="spellStart"/>
      <w:r>
        <w:t>framework</w:t>
      </w:r>
      <w:proofErr w:type="spellEnd"/>
      <w:r>
        <w:t xml:space="preserve"> is </w:t>
      </w:r>
      <w:proofErr w:type="spellStart"/>
      <w:r>
        <w:t>Elementor</w:t>
      </w:r>
      <w:proofErr w:type="spellEnd"/>
      <w:r>
        <w:t xml:space="preserve">, een webpage builder </w:t>
      </w:r>
      <w:proofErr w:type="spellStart"/>
      <w:r>
        <w:t>plugin</w:t>
      </w:r>
      <w:proofErr w:type="spellEnd"/>
      <w:r>
        <w:t xml:space="preserve"> </w:t>
      </w:r>
      <w:r w:rsidR="00861383">
        <w:t xml:space="preserve">vanuit </w:t>
      </w:r>
      <w:proofErr w:type="spellStart"/>
      <w:r w:rsidR="00861383">
        <w:t>Wordpress</w:t>
      </w:r>
      <w:proofErr w:type="spellEnd"/>
      <w:r w:rsidR="00861383">
        <w:t xml:space="preserve">. </w:t>
      </w:r>
      <w:proofErr w:type="spellStart"/>
      <w:r w:rsidR="00861383">
        <w:t>Wordpress</w:t>
      </w:r>
      <w:proofErr w:type="spellEnd"/>
      <w:r w:rsidR="00861383">
        <w:t xml:space="preserve"> is vooral bekend voor het </w:t>
      </w:r>
      <w:r w:rsidR="00F8245D">
        <w:t>bouwen van websites</w:t>
      </w:r>
      <w:r w:rsidR="00861383">
        <w:t xml:space="preserve">, </w:t>
      </w:r>
      <w:r w:rsidR="00F8245D">
        <w:t xml:space="preserve">terwijl </w:t>
      </w:r>
      <w:proofErr w:type="spellStart"/>
      <w:r w:rsidR="00F8245D">
        <w:t>Elementor</w:t>
      </w:r>
      <w:proofErr w:type="spellEnd"/>
      <w:r w:rsidR="00F8245D">
        <w:t xml:space="preserve"> ervoor zorgt dat je eenvoudig met hun drag </w:t>
      </w:r>
      <w:proofErr w:type="spellStart"/>
      <w:r w:rsidR="00F8245D">
        <w:t>and</w:t>
      </w:r>
      <w:proofErr w:type="spellEnd"/>
      <w:r w:rsidR="00F8245D">
        <w:t xml:space="preserve"> drop systeem een mooi webdesign kan maken. </w:t>
      </w:r>
    </w:p>
    <w:p w14:paraId="7C220727" w14:textId="5AD0A0B7" w:rsidR="00AB1B51" w:rsidRDefault="00AB1B51" w:rsidP="00AB1B51">
      <w:pPr>
        <w:pStyle w:val="Kop1"/>
        <w:rPr>
          <w:i/>
        </w:rPr>
      </w:pPr>
      <w:r>
        <w:t>Onderbouwing</w:t>
      </w:r>
    </w:p>
    <w:p w14:paraId="76CE072A" w14:textId="164BB146" w:rsidR="005D665E" w:rsidRPr="00BF7008" w:rsidRDefault="00F13C98" w:rsidP="00BF7008">
      <w:pPr>
        <w:rPr>
          <w:iCs/>
        </w:rPr>
      </w:pPr>
      <w:r w:rsidRPr="00F13C98">
        <w:rPr>
          <w:iCs/>
        </w:rPr>
        <w:t xml:space="preserve">De website neemt de privacy van zijn gebruikers serieus en implementeert beveiligingsmaatregelen, zoals encryptie en veiligheid. Ook </w:t>
      </w:r>
      <w:r w:rsidR="00C42AC4">
        <w:rPr>
          <w:iCs/>
        </w:rPr>
        <w:t>zorgen wij voor</w:t>
      </w:r>
      <w:r w:rsidRPr="00F13C98">
        <w:rPr>
          <w:iCs/>
        </w:rPr>
        <w:t xml:space="preserve"> de privacy v</w:t>
      </w:r>
      <w:r w:rsidR="00C42AC4">
        <w:rPr>
          <w:iCs/>
        </w:rPr>
        <w:t>an</w:t>
      </w:r>
      <w:r w:rsidRPr="00F13C98">
        <w:rPr>
          <w:iCs/>
        </w:rPr>
        <w:t xml:space="preserve"> iedere gebruiker </w:t>
      </w:r>
      <w:r w:rsidR="00C42AC4">
        <w:rPr>
          <w:iCs/>
        </w:rPr>
        <w:t>bij</w:t>
      </w:r>
      <w:r w:rsidRPr="00F13C98">
        <w:rPr>
          <w:iCs/>
        </w:rPr>
        <w:t xml:space="preserve"> gebrui</w:t>
      </w:r>
      <w:r w:rsidR="00C42AC4">
        <w:rPr>
          <w:iCs/>
        </w:rPr>
        <w:t>k</w:t>
      </w:r>
      <w:r w:rsidRPr="00F13C98">
        <w:rPr>
          <w:iCs/>
        </w:rPr>
        <w:t xml:space="preserve"> van de </w:t>
      </w:r>
      <w:proofErr w:type="spellStart"/>
      <w:r w:rsidRPr="00F13C98">
        <w:rPr>
          <w:iCs/>
        </w:rPr>
        <w:t>multi</w:t>
      </w:r>
      <w:proofErr w:type="spellEnd"/>
      <w:r w:rsidRPr="00F13C98">
        <w:rPr>
          <w:iCs/>
        </w:rPr>
        <w:t>-select form.</w:t>
      </w:r>
    </w:p>
    <w:p w14:paraId="0A21BA35" w14:textId="77777777" w:rsidR="005D665E" w:rsidRPr="00145DB2" w:rsidRDefault="005D665E" w:rsidP="005D665E">
      <w:pPr>
        <w:pStyle w:val="Kop1"/>
      </w:pPr>
      <w:bookmarkStart w:id="5" w:name="_Toc119331279"/>
      <w:r w:rsidRPr="00145DB2">
        <w:t>Akkoord opdrachtgever</w:t>
      </w:r>
      <w:bookmarkEnd w:id="5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68"/>
        <w:gridCol w:w="7594"/>
      </w:tblGrid>
      <w:tr w:rsidR="005D665E" w:rsidRPr="00145DB2" w14:paraId="11B37FBC" w14:textId="77777777" w:rsidTr="00241CD4">
        <w:trPr>
          <w:trHeight w:val="567"/>
        </w:trPr>
        <w:tc>
          <w:tcPr>
            <w:tcW w:w="1468" w:type="dxa"/>
          </w:tcPr>
          <w:p w14:paraId="4AF13CE0" w14:textId="77777777" w:rsidR="005D665E" w:rsidRPr="00145DB2" w:rsidRDefault="005D665E" w:rsidP="00241CD4">
            <w:pPr>
              <w:pStyle w:val="Geenafstand"/>
            </w:pPr>
            <w:r w:rsidRPr="00145DB2">
              <w:t>Naam</w:t>
            </w:r>
          </w:p>
        </w:tc>
        <w:tc>
          <w:tcPr>
            <w:tcW w:w="7594" w:type="dxa"/>
          </w:tcPr>
          <w:p w14:paraId="23B92B01" w14:textId="77777777" w:rsidR="005D665E" w:rsidRPr="00145DB2" w:rsidRDefault="005D665E" w:rsidP="00241CD4">
            <w:pPr>
              <w:pStyle w:val="Geenafstand"/>
            </w:pPr>
          </w:p>
        </w:tc>
      </w:tr>
      <w:tr w:rsidR="005D665E" w:rsidRPr="00145DB2" w14:paraId="41B86274" w14:textId="77777777" w:rsidTr="00241CD4">
        <w:trPr>
          <w:trHeight w:val="567"/>
        </w:trPr>
        <w:tc>
          <w:tcPr>
            <w:tcW w:w="1468" w:type="dxa"/>
          </w:tcPr>
          <w:p w14:paraId="2E3815E1" w14:textId="77777777" w:rsidR="005D665E" w:rsidRPr="00145DB2" w:rsidRDefault="005D665E" w:rsidP="00241CD4">
            <w:pPr>
              <w:pStyle w:val="Geenafstand"/>
            </w:pPr>
            <w:r w:rsidRPr="00145DB2">
              <w:t>Datum</w:t>
            </w:r>
          </w:p>
        </w:tc>
        <w:tc>
          <w:tcPr>
            <w:tcW w:w="7594" w:type="dxa"/>
          </w:tcPr>
          <w:p w14:paraId="38AC36A0" w14:textId="77777777" w:rsidR="005D665E" w:rsidRPr="00145DB2" w:rsidRDefault="005D665E" w:rsidP="00241CD4">
            <w:pPr>
              <w:pStyle w:val="Geenafstand"/>
            </w:pPr>
          </w:p>
        </w:tc>
      </w:tr>
      <w:tr w:rsidR="005D665E" w:rsidRPr="00145DB2" w14:paraId="0FB09374" w14:textId="77777777" w:rsidTr="00241CD4">
        <w:trPr>
          <w:trHeight w:val="947"/>
        </w:trPr>
        <w:tc>
          <w:tcPr>
            <w:tcW w:w="1468" w:type="dxa"/>
          </w:tcPr>
          <w:p w14:paraId="59A5DD2C" w14:textId="77777777" w:rsidR="005D665E" w:rsidRPr="00145DB2" w:rsidRDefault="005D665E" w:rsidP="00241CD4">
            <w:pPr>
              <w:pStyle w:val="Geenafstand"/>
            </w:pPr>
            <w:r w:rsidRPr="00145DB2">
              <w:t>Handtekening</w:t>
            </w:r>
          </w:p>
        </w:tc>
        <w:tc>
          <w:tcPr>
            <w:tcW w:w="7594" w:type="dxa"/>
          </w:tcPr>
          <w:p w14:paraId="4B22C371" w14:textId="77777777" w:rsidR="005D665E" w:rsidRPr="00145DB2" w:rsidRDefault="005D665E" w:rsidP="00241CD4">
            <w:pPr>
              <w:pStyle w:val="Geenafstand"/>
            </w:pPr>
          </w:p>
        </w:tc>
      </w:tr>
    </w:tbl>
    <w:p w14:paraId="69B2C44D" w14:textId="298BB88B" w:rsidR="005D665E" w:rsidRDefault="005D665E" w:rsidP="006D0CA4">
      <w:pPr>
        <w:pStyle w:val="Geenafstand"/>
      </w:pPr>
    </w:p>
    <w:sectPr w:rsidR="005D665E" w:rsidSect="009877AD">
      <w:headerReference w:type="default" r:id="rId17"/>
      <w:footerReference w:type="even" r:id="rId18"/>
      <w:footerReference w:type="default" r:id="rId19"/>
      <w:footerReference w:type="firs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F8C50" w14:textId="77777777" w:rsidR="00D822D3" w:rsidRDefault="00D822D3" w:rsidP="008A2B7E">
      <w:pPr>
        <w:spacing w:after="0" w:line="240" w:lineRule="auto"/>
      </w:pPr>
      <w:r>
        <w:separator/>
      </w:r>
    </w:p>
  </w:endnote>
  <w:endnote w:type="continuationSeparator" w:id="0">
    <w:p w14:paraId="0403DD79" w14:textId="77777777" w:rsidR="00D822D3" w:rsidRDefault="00D822D3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E81D2" w14:textId="77777777" w:rsidR="005E6BC4" w:rsidRPr="004E1BED" w:rsidRDefault="00CD76EA" w:rsidP="005E6BC4">
    <w:pPr>
      <w:pStyle w:val="Voettekst"/>
      <w:tabs>
        <w:tab w:val="clear" w:pos="4536"/>
      </w:tabs>
      <w:rPr>
        <w:lang w:val="en-GB"/>
      </w:rPr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2E309FA4" wp14:editId="1A691718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7DE128" w14:textId="77777777" w:rsidR="00CD76EA" w:rsidRPr="00CD76EA" w:rsidRDefault="00CD76EA" w:rsidP="00CD76EA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733C1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309FA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78.6pt;margin-top:-26.8pt;width:129.8pt;height:19.2pt;rotation:-90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" stroked="f">
              <v:textbox>
                <w:txbxContent>
                  <w:p w14:paraId="197DE128" w14:textId="77777777" w:rsidR="00CD76EA" w:rsidRPr="00CD76EA" w:rsidRDefault="00CD76EA" w:rsidP="00CD76EA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733C1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205915992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E6BC4">
          <w:fldChar w:fldCharType="begin"/>
        </w:r>
        <w:r w:rsidR="005E6BC4" w:rsidRPr="0093389B">
          <w:rPr>
            <w:lang w:val="en-US"/>
          </w:rPr>
          <w:instrText xml:space="preserve"> PAGE   \* MERGEFORMAT </w:instrText>
        </w:r>
        <w:r w:rsidR="005E6BC4">
          <w:fldChar w:fldCharType="separate"/>
        </w:r>
        <w:r w:rsidR="005E6BC4" w:rsidRPr="004E1BED">
          <w:rPr>
            <w:lang w:val="en-GB"/>
          </w:rPr>
          <w:t>2</w:t>
        </w:r>
        <w:r w:rsidR="005E6BC4">
          <w:rPr>
            <w:noProof/>
          </w:rPr>
          <w:fldChar w:fldCharType="end"/>
        </w:r>
      </w:sdtContent>
    </w:sdt>
    <w:r w:rsidR="005E6BC4" w:rsidRPr="004E1BED">
      <w:rPr>
        <w:noProof/>
        <w:lang w:val="en-GB"/>
      </w:rPr>
      <w:tab/>
    </w:r>
    <w:r w:rsidR="00852F4C" w:rsidRPr="004E1BED">
      <w:rPr>
        <w:noProof/>
        <w:lang w:val="en-GB"/>
      </w:rPr>
      <w:t xml:space="preserve">Projectplan </w:t>
    </w:r>
    <w:r w:rsidR="005E6BC4" w:rsidRPr="0093389B">
      <w:rPr>
        <w:lang w:val="en-US"/>
      </w:rPr>
      <w:t>(</w:t>
    </w:r>
    <w:r w:rsidR="005E6BC4">
      <w:fldChar w:fldCharType="begin"/>
    </w:r>
    <w:r w:rsidR="005E6BC4" w:rsidRPr="0093389B">
      <w:rPr>
        <w:lang w:val="en-US"/>
      </w:rPr>
      <w:instrText xml:space="preserve"> REF Versienummer \h </w:instrText>
    </w:r>
    <w:r w:rsidR="005E6BC4">
      <w:fldChar w:fldCharType="separate"/>
    </w:r>
    <w:sdt>
      <w:sdtPr>
        <w:alias w:val="Versienummer"/>
        <w:tag w:val="Version"/>
        <w:id w:val="240296477"/>
        <w:placeholder>
          <w:docPart w:val="DE20BF6DEF6E4E89B1B89DE18473126E"/>
        </w:placeholder>
        <w:showingPlcHdr/>
        <w:text/>
      </w:sdtPr>
      <w:sdtContent>
        <w:r w:rsidR="00733C1A" w:rsidRPr="00AE35A7">
          <w:rPr>
            <w:rStyle w:val="Tekstvantijdelijkeaanduiding"/>
            <w:lang w:val="en-US"/>
          </w:rPr>
          <w:t>Click or tap here to enter text.</w:t>
        </w:r>
      </w:sdtContent>
    </w:sdt>
    <w:r w:rsidR="005E6BC4">
      <w:fldChar w:fldCharType="end"/>
    </w:r>
    <w:r w:rsidR="005E6BC4" w:rsidRPr="00DC2182">
      <w:rPr>
        <w:lang w:val="en-US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3900B" w14:textId="77777777" w:rsidR="008A2B7E" w:rsidRPr="004D30C2" w:rsidRDefault="00000000" w:rsidP="004D30C2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Content>
        <w:r w:rsidR="004D30C2">
          <w:rPr>
            <w:sz w:val="16"/>
            <w:szCs w:val="16"/>
          </w:rPr>
          <w:t>© Stichting Praktijkleren</w:t>
        </w:r>
        <w:r w:rsidR="004D30C2">
          <w:rPr>
            <w:sz w:val="16"/>
            <w:szCs w:val="16"/>
          </w:rPr>
          <w:tab/>
          <w:t>Projectplan</w:t>
        </w:r>
        <w:r w:rsidR="004D30C2">
          <w:rPr>
            <w:sz w:val="16"/>
            <w:szCs w:val="16"/>
          </w:rPr>
          <w:tab/>
        </w:r>
        <w:r w:rsidR="004D30C2">
          <w:rPr>
            <w:sz w:val="16"/>
            <w:szCs w:val="16"/>
          </w:rPr>
          <w:tab/>
          <w:t>AMO_AO16</w:t>
        </w:r>
        <w:r w:rsidR="004D30C2">
          <w:rPr>
            <w:sz w:val="16"/>
            <w:szCs w:val="16"/>
          </w:rPr>
          <w:noBreakHyphen/>
          <w:t>PvB_B1</w:t>
        </w:r>
        <w:r w:rsidR="004D30C2">
          <w:rPr>
            <w:sz w:val="16"/>
            <w:szCs w:val="16"/>
          </w:rPr>
          <w:noBreakHyphen/>
          <w:t>K1_1V1</w:t>
        </w:r>
        <w:r w:rsidR="004D30C2">
          <w:rPr>
            <w:sz w:val="16"/>
            <w:szCs w:val="16"/>
          </w:rPr>
          <w:tab/>
        </w:r>
        <w:r w:rsidR="004D30C2">
          <w:rPr>
            <w:bCs/>
            <w:sz w:val="16"/>
            <w:szCs w:val="16"/>
          </w:rPr>
          <w:fldChar w:fldCharType="begin"/>
        </w:r>
        <w:r w:rsidR="004D30C2">
          <w:rPr>
            <w:bCs/>
            <w:sz w:val="16"/>
            <w:szCs w:val="16"/>
          </w:rPr>
          <w:instrText>PAGE</w:instrText>
        </w:r>
        <w:r w:rsidR="004D30C2">
          <w:rPr>
            <w:bCs/>
            <w:sz w:val="16"/>
            <w:szCs w:val="16"/>
          </w:rPr>
          <w:fldChar w:fldCharType="separate"/>
        </w:r>
        <w:r w:rsidR="005E5DD3">
          <w:rPr>
            <w:bCs/>
            <w:noProof/>
            <w:sz w:val="16"/>
            <w:szCs w:val="16"/>
          </w:rPr>
          <w:t>5</w:t>
        </w:r>
        <w:r w:rsidR="004D30C2">
          <w:rPr>
            <w:bCs/>
            <w:sz w:val="16"/>
            <w:szCs w:val="16"/>
          </w:rPr>
          <w:fldChar w:fldCharType="end"/>
        </w:r>
        <w:r w:rsidR="004D30C2">
          <w:rPr>
            <w:sz w:val="16"/>
            <w:szCs w:val="16"/>
          </w:rPr>
          <w:t>/</w:t>
        </w:r>
        <w:r w:rsidR="004D30C2">
          <w:rPr>
            <w:bCs/>
            <w:sz w:val="16"/>
            <w:szCs w:val="16"/>
          </w:rPr>
          <w:fldChar w:fldCharType="begin"/>
        </w:r>
        <w:r w:rsidR="004D30C2">
          <w:rPr>
            <w:bCs/>
            <w:sz w:val="16"/>
            <w:szCs w:val="16"/>
          </w:rPr>
          <w:instrText>NUMPAGES</w:instrText>
        </w:r>
        <w:r w:rsidR="004D30C2">
          <w:rPr>
            <w:bCs/>
            <w:sz w:val="16"/>
            <w:szCs w:val="16"/>
          </w:rPr>
          <w:fldChar w:fldCharType="separate"/>
        </w:r>
        <w:r w:rsidR="005E5DD3">
          <w:rPr>
            <w:bCs/>
            <w:noProof/>
            <w:sz w:val="16"/>
            <w:szCs w:val="16"/>
          </w:rPr>
          <w:t>5</w:t>
        </w:r>
        <w:r w:rsidR="004D30C2">
          <w:rPr>
            <w:bCs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B905" w14:textId="77777777" w:rsidR="00A530BD" w:rsidRDefault="003E69F1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4CA7B641" wp14:editId="5907C0D7">
              <wp:simplePos x="0" y="0"/>
              <wp:positionH relativeFrom="page">
                <wp:align>right</wp:align>
              </wp:positionH>
              <wp:positionV relativeFrom="paragraph">
                <wp:posOffset>-340516</wp:posOffset>
              </wp:positionV>
              <wp:extent cx="1648355" cy="243720"/>
              <wp:effectExtent l="0" t="2540" r="6985" b="698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0205B1" w14:textId="77777777" w:rsidR="003E69F1" w:rsidRPr="00CD76EA" w:rsidRDefault="003E69F1" w:rsidP="003E69F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\h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733C1A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CD76EA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A7B64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78.6pt;margin-top:-26.8pt;width:129.8pt;height:19.2pt;rotation:-90;z-index:25166643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" stroked="f">
              <v:textbox>
                <w:txbxContent>
                  <w:p w14:paraId="0D0205B1" w14:textId="77777777" w:rsidR="003E69F1" w:rsidRPr="00CD76EA" w:rsidRDefault="003E69F1" w:rsidP="003E69F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\h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733C1A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CD76EA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F7BF3" w14:textId="77777777" w:rsidR="00D822D3" w:rsidRDefault="00D822D3" w:rsidP="008A2B7E">
      <w:pPr>
        <w:spacing w:after="0" w:line="240" w:lineRule="auto"/>
      </w:pPr>
      <w:r>
        <w:separator/>
      </w:r>
    </w:p>
  </w:footnote>
  <w:footnote w:type="continuationSeparator" w:id="0">
    <w:p w14:paraId="01C769E2" w14:textId="77777777" w:rsidR="00D822D3" w:rsidRDefault="00D822D3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08CB6" w14:textId="77777777" w:rsidR="00B11207" w:rsidRPr="00D26EEF" w:rsidRDefault="00D26EEF" w:rsidP="00D26EEF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8480" behindDoc="0" locked="0" layoutInCell="1" allowOverlap="1" wp14:anchorId="612BE1A8" wp14:editId="6B7CCF7B">
          <wp:simplePos x="0" y="0"/>
          <wp:positionH relativeFrom="margin">
            <wp:posOffset>3533775</wp:posOffset>
          </wp:positionH>
          <wp:positionV relativeFrom="paragraph">
            <wp:posOffset>-105410</wp:posOffset>
          </wp:positionV>
          <wp:extent cx="2211070" cy="371475"/>
          <wp:effectExtent l="0" t="0" r="0" b="9525"/>
          <wp:wrapNone/>
          <wp:docPr id="13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B30CD"/>
    <w:multiLevelType w:val="hybridMultilevel"/>
    <w:tmpl w:val="7200FC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31772"/>
    <w:multiLevelType w:val="hybridMultilevel"/>
    <w:tmpl w:val="41C6B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126696">
    <w:abstractNumId w:val="0"/>
  </w:num>
  <w:num w:numId="2" w16cid:durableId="1520386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C1A"/>
    <w:rsid w:val="000162B6"/>
    <w:rsid w:val="000170CE"/>
    <w:rsid w:val="00017150"/>
    <w:rsid w:val="000218A5"/>
    <w:rsid w:val="0004495B"/>
    <w:rsid w:val="000534B2"/>
    <w:rsid w:val="00054F7C"/>
    <w:rsid w:val="000953F2"/>
    <w:rsid w:val="000A2BBC"/>
    <w:rsid w:val="000C580B"/>
    <w:rsid w:val="000F6B51"/>
    <w:rsid w:val="0010454A"/>
    <w:rsid w:val="0010588C"/>
    <w:rsid w:val="0012351B"/>
    <w:rsid w:val="0014041D"/>
    <w:rsid w:val="001502A4"/>
    <w:rsid w:val="00151658"/>
    <w:rsid w:val="00152FA5"/>
    <w:rsid w:val="0015692D"/>
    <w:rsid w:val="00185D22"/>
    <w:rsid w:val="00190D7C"/>
    <w:rsid w:val="001A0649"/>
    <w:rsid w:val="001A79BC"/>
    <w:rsid w:val="001C5E44"/>
    <w:rsid w:val="001E45D8"/>
    <w:rsid w:val="001F6612"/>
    <w:rsid w:val="00254F5F"/>
    <w:rsid w:val="00287F7B"/>
    <w:rsid w:val="002C6CA9"/>
    <w:rsid w:val="002F66A5"/>
    <w:rsid w:val="003058CB"/>
    <w:rsid w:val="00333067"/>
    <w:rsid w:val="003650D6"/>
    <w:rsid w:val="0038155D"/>
    <w:rsid w:val="00382452"/>
    <w:rsid w:val="003A2EE7"/>
    <w:rsid w:val="003A676A"/>
    <w:rsid w:val="003D0335"/>
    <w:rsid w:val="003D74EA"/>
    <w:rsid w:val="003E1D29"/>
    <w:rsid w:val="003E69F1"/>
    <w:rsid w:val="00422A69"/>
    <w:rsid w:val="00436361"/>
    <w:rsid w:val="004363E0"/>
    <w:rsid w:val="00441189"/>
    <w:rsid w:val="00453A11"/>
    <w:rsid w:val="004553E4"/>
    <w:rsid w:val="0045708A"/>
    <w:rsid w:val="00464DA2"/>
    <w:rsid w:val="0046597C"/>
    <w:rsid w:val="004669F7"/>
    <w:rsid w:val="00467C2A"/>
    <w:rsid w:val="00491D11"/>
    <w:rsid w:val="004D0AA2"/>
    <w:rsid w:val="004D30C2"/>
    <w:rsid w:val="004E1BED"/>
    <w:rsid w:val="005004EF"/>
    <w:rsid w:val="00505A36"/>
    <w:rsid w:val="005238DE"/>
    <w:rsid w:val="00530F5B"/>
    <w:rsid w:val="005356E8"/>
    <w:rsid w:val="00577C71"/>
    <w:rsid w:val="0058383B"/>
    <w:rsid w:val="005A66D9"/>
    <w:rsid w:val="005C31C1"/>
    <w:rsid w:val="005D0910"/>
    <w:rsid w:val="005D665E"/>
    <w:rsid w:val="005E5DD3"/>
    <w:rsid w:val="005E6BC4"/>
    <w:rsid w:val="006351D7"/>
    <w:rsid w:val="006642D3"/>
    <w:rsid w:val="00664B01"/>
    <w:rsid w:val="006924DE"/>
    <w:rsid w:val="0069447D"/>
    <w:rsid w:val="006A4AEB"/>
    <w:rsid w:val="006D0CA4"/>
    <w:rsid w:val="006F365B"/>
    <w:rsid w:val="00704456"/>
    <w:rsid w:val="0071476C"/>
    <w:rsid w:val="00733C1A"/>
    <w:rsid w:val="007408C1"/>
    <w:rsid w:val="00741E0E"/>
    <w:rsid w:val="007560CC"/>
    <w:rsid w:val="00762817"/>
    <w:rsid w:val="0076561E"/>
    <w:rsid w:val="007657B8"/>
    <w:rsid w:val="00767FF1"/>
    <w:rsid w:val="007739E7"/>
    <w:rsid w:val="007C1CE4"/>
    <w:rsid w:val="007C722A"/>
    <w:rsid w:val="007D04DA"/>
    <w:rsid w:val="007F4FA8"/>
    <w:rsid w:val="007F5D91"/>
    <w:rsid w:val="00816FB0"/>
    <w:rsid w:val="00824E0B"/>
    <w:rsid w:val="008478EC"/>
    <w:rsid w:val="0085287A"/>
    <w:rsid w:val="00852F4C"/>
    <w:rsid w:val="00861383"/>
    <w:rsid w:val="00887BB0"/>
    <w:rsid w:val="00896809"/>
    <w:rsid w:val="008A2B7E"/>
    <w:rsid w:val="008A796A"/>
    <w:rsid w:val="008D71BC"/>
    <w:rsid w:val="008E5203"/>
    <w:rsid w:val="008E5674"/>
    <w:rsid w:val="009059A5"/>
    <w:rsid w:val="00907F82"/>
    <w:rsid w:val="00920E32"/>
    <w:rsid w:val="00925984"/>
    <w:rsid w:val="00931345"/>
    <w:rsid w:val="0093389B"/>
    <w:rsid w:val="009500EE"/>
    <w:rsid w:val="00957061"/>
    <w:rsid w:val="009737B0"/>
    <w:rsid w:val="00975127"/>
    <w:rsid w:val="00976230"/>
    <w:rsid w:val="009877AD"/>
    <w:rsid w:val="00996DDF"/>
    <w:rsid w:val="009B011E"/>
    <w:rsid w:val="009D5259"/>
    <w:rsid w:val="009E1D5F"/>
    <w:rsid w:val="009E553C"/>
    <w:rsid w:val="009F41A2"/>
    <w:rsid w:val="00A12187"/>
    <w:rsid w:val="00A23200"/>
    <w:rsid w:val="00A342D6"/>
    <w:rsid w:val="00A50A4E"/>
    <w:rsid w:val="00A530BD"/>
    <w:rsid w:val="00A63533"/>
    <w:rsid w:val="00A8107C"/>
    <w:rsid w:val="00A92DFF"/>
    <w:rsid w:val="00A96680"/>
    <w:rsid w:val="00AB1B51"/>
    <w:rsid w:val="00AB6831"/>
    <w:rsid w:val="00AC0040"/>
    <w:rsid w:val="00AD01ED"/>
    <w:rsid w:val="00AD0A54"/>
    <w:rsid w:val="00AE23A0"/>
    <w:rsid w:val="00AE35A7"/>
    <w:rsid w:val="00AF55D5"/>
    <w:rsid w:val="00B11207"/>
    <w:rsid w:val="00B202A4"/>
    <w:rsid w:val="00B273D8"/>
    <w:rsid w:val="00B66F9E"/>
    <w:rsid w:val="00B827C8"/>
    <w:rsid w:val="00B843E3"/>
    <w:rsid w:val="00BA3CC7"/>
    <w:rsid w:val="00BB5D6D"/>
    <w:rsid w:val="00BF7008"/>
    <w:rsid w:val="00C11737"/>
    <w:rsid w:val="00C23772"/>
    <w:rsid w:val="00C250A0"/>
    <w:rsid w:val="00C27281"/>
    <w:rsid w:val="00C42AC4"/>
    <w:rsid w:val="00C43952"/>
    <w:rsid w:val="00C54405"/>
    <w:rsid w:val="00C6710D"/>
    <w:rsid w:val="00C73B29"/>
    <w:rsid w:val="00C82853"/>
    <w:rsid w:val="00C852B8"/>
    <w:rsid w:val="00CA7080"/>
    <w:rsid w:val="00CB2DD8"/>
    <w:rsid w:val="00CD1C32"/>
    <w:rsid w:val="00CD31D4"/>
    <w:rsid w:val="00CD76EA"/>
    <w:rsid w:val="00CD78DB"/>
    <w:rsid w:val="00D245AA"/>
    <w:rsid w:val="00D26EEF"/>
    <w:rsid w:val="00D35B18"/>
    <w:rsid w:val="00D73541"/>
    <w:rsid w:val="00D81C45"/>
    <w:rsid w:val="00D822D3"/>
    <w:rsid w:val="00D84A64"/>
    <w:rsid w:val="00DB2E3B"/>
    <w:rsid w:val="00DC10FC"/>
    <w:rsid w:val="00DC2182"/>
    <w:rsid w:val="00DC6178"/>
    <w:rsid w:val="00DD4794"/>
    <w:rsid w:val="00DF4D03"/>
    <w:rsid w:val="00E0464C"/>
    <w:rsid w:val="00E13067"/>
    <w:rsid w:val="00E33780"/>
    <w:rsid w:val="00E60B5D"/>
    <w:rsid w:val="00E65411"/>
    <w:rsid w:val="00E72841"/>
    <w:rsid w:val="00E7326A"/>
    <w:rsid w:val="00E84A1F"/>
    <w:rsid w:val="00E85E98"/>
    <w:rsid w:val="00E97244"/>
    <w:rsid w:val="00EA0647"/>
    <w:rsid w:val="00EB12ED"/>
    <w:rsid w:val="00EB4092"/>
    <w:rsid w:val="00EC7DE3"/>
    <w:rsid w:val="00ED3604"/>
    <w:rsid w:val="00EE4CD5"/>
    <w:rsid w:val="00F13C98"/>
    <w:rsid w:val="00F327F6"/>
    <w:rsid w:val="00F42671"/>
    <w:rsid w:val="00F514E7"/>
    <w:rsid w:val="00F66167"/>
    <w:rsid w:val="00F74735"/>
    <w:rsid w:val="00F8245D"/>
    <w:rsid w:val="00F9081C"/>
    <w:rsid w:val="00F9359B"/>
    <w:rsid w:val="00FA340A"/>
    <w:rsid w:val="00FD0C51"/>
    <w:rsid w:val="00FD107C"/>
    <w:rsid w:val="00FE4558"/>
    <w:rsid w:val="00FE7780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F883B"/>
  <w15:chartTrackingRefBased/>
  <w15:docId w15:val="{D1E84A9A-F2E9-4820-A151-4738BCF2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162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0162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jstmetafbeeldingen">
    <w:name w:val="table of figures"/>
    <w:basedOn w:val="Standaard"/>
    <w:next w:val="Standaard"/>
    <w:uiPriority w:val="99"/>
    <w:unhideWhenUsed/>
    <w:rsid w:val="00CA7080"/>
    <w:pPr>
      <w:spacing w:after="0"/>
    </w:pPr>
  </w:style>
  <w:style w:type="paragraph" w:styleId="Bijschrift">
    <w:name w:val="caption"/>
    <w:basedOn w:val="Standaard"/>
    <w:next w:val="Standaard"/>
    <w:uiPriority w:val="35"/>
    <w:unhideWhenUsed/>
    <w:qFormat/>
    <w:rsid w:val="009570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jsttabel4">
    <w:name w:val="List Table 4"/>
    <w:basedOn w:val="Standaardtabel"/>
    <w:uiPriority w:val="49"/>
    <w:rsid w:val="006A4AE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PLinfo">
    <w:name w:val="SPL_info"/>
    <w:basedOn w:val="Standaard"/>
    <w:link w:val="SPLinfoChar"/>
    <w:qFormat/>
    <w:rsid w:val="00D26EEF"/>
    <w:rPr>
      <w:i/>
    </w:rPr>
  </w:style>
  <w:style w:type="character" w:customStyle="1" w:styleId="SPLinfoChar">
    <w:name w:val="SPL_info Char"/>
    <w:basedOn w:val="Standaardalinea-lettertype"/>
    <w:link w:val="SPLinfo"/>
    <w:rsid w:val="00D26EEF"/>
    <w:rPr>
      <w:i/>
    </w:rPr>
  </w:style>
  <w:style w:type="paragraph" w:styleId="Lijstalinea">
    <w:name w:val="List Paragraph"/>
    <w:basedOn w:val="Standaard"/>
    <w:uiPriority w:val="34"/>
    <w:qFormat/>
    <w:rsid w:val="008E5674"/>
    <w:pPr>
      <w:spacing w:after="0" w:line="276" w:lineRule="auto"/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23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238DE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5238D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Standaardalinea-lettertype"/>
    <w:rsid w:val="005238DE"/>
  </w:style>
  <w:style w:type="character" w:customStyle="1" w:styleId="hljs-keyword">
    <w:name w:val="hljs-keyword"/>
    <w:basedOn w:val="Standaardalinea-lettertype"/>
    <w:rsid w:val="005238DE"/>
  </w:style>
  <w:style w:type="character" w:customStyle="1" w:styleId="hljs-string">
    <w:name w:val="hljs-string"/>
    <w:basedOn w:val="Standaardalinea-lettertype"/>
    <w:rsid w:val="005238DE"/>
  </w:style>
  <w:style w:type="character" w:customStyle="1" w:styleId="hljs-variable">
    <w:name w:val="hljs-variable"/>
    <w:basedOn w:val="Standaardalinea-lettertype"/>
    <w:rsid w:val="00523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9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LVIUBKT6\B1-K1-W2_PP_Project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A8B853B9AF4191B3E608CD03D493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78D42D9-1697-413E-9A23-6A40446BB5F4}"/>
      </w:docPartPr>
      <w:docPartBody>
        <w:p w:rsidR="00CA5EAF" w:rsidRDefault="00400A36">
          <w:pPr>
            <w:pStyle w:val="8BA8B853B9AF4191B3E608CD03D4937C"/>
          </w:pPr>
          <w:r w:rsidRPr="00F16661">
            <w:rPr>
              <w:rStyle w:val="Tekstvantijdelijkeaanduiding"/>
            </w:rPr>
            <w:t>Click or tap here to enter text.</w:t>
          </w:r>
        </w:p>
      </w:docPartBody>
    </w:docPart>
    <w:docPart>
      <w:docPartPr>
        <w:name w:val="86BD7D69A15B4761A0103071CBFFF6E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0DE2A32-9DF7-4A05-AEEE-07752C1DB390}"/>
      </w:docPartPr>
      <w:docPartBody>
        <w:p w:rsidR="00CA5EAF" w:rsidRDefault="00400A36">
          <w:pPr>
            <w:pStyle w:val="86BD7D69A15B4761A0103071CBFFF6E7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E4EF777107AE493FB3EAA03110B816F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1501F86-5382-408E-9B18-FBCFDB931BB4}"/>
      </w:docPartPr>
      <w:docPartBody>
        <w:p w:rsidR="00CA5EAF" w:rsidRDefault="00400A36">
          <w:pPr>
            <w:pStyle w:val="E4EF777107AE493FB3EAA03110B816F8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C47AE688DC794FF891F04A29D7A282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AEC67CC-1AB0-4A56-96EA-8D947DBD15D8}"/>
      </w:docPartPr>
      <w:docPartBody>
        <w:p w:rsidR="00CA5EAF" w:rsidRDefault="00400A36">
          <w:pPr>
            <w:pStyle w:val="C47AE688DC794FF891F04A29D7A2821E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DE20BF6DEF6E4E89B1B89DE1847312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72CF074-8F78-4452-A1EE-3920ECB137B9}"/>
      </w:docPartPr>
      <w:docPartBody>
        <w:p w:rsidR="00CA5EAF" w:rsidRDefault="00400A36" w:rsidP="00400A36">
          <w:pPr>
            <w:pStyle w:val="DE20BF6DEF6E4E89B1B89DE18473126E"/>
          </w:pPr>
          <w:r w:rsidRPr="0093389B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A36"/>
    <w:rsid w:val="000B1197"/>
    <w:rsid w:val="00196CCE"/>
    <w:rsid w:val="00400A36"/>
    <w:rsid w:val="00631098"/>
    <w:rsid w:val="00664D36"/>
    <w:rsid w:val="00691D62"/>
    <w:rsid w:val="008666D3"/>
    <w:rsid w:val="00920CEB"/>
    <w:rsid w:val="009211A4"/>
    <w:rsid w:val="00A96B28"/>
    <w:rsid w:val="00B51503"/>
    <w:rsid w:val="00C03968"/>
    <w:rsid w:val="00CA5EAF"/>
    <w:rsid w:val="00D20BA8"/>
    <w:rsid w:val="00DD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400A36"/>
    <w:rPr>
      <w:color w:val="808080"/>
    </w:rPr>
  </w:style>
  <w:style w:type="paragraph" w:customStyle="1" w:styleId="8BA8B853B9AF4191B3E608CD03D4937C">
    <w:name w:val="8BA8B853B9AF4191B3E608CD03D4937C"/>
  </w:style>
  <w:style w:type="paragraph" w:customStyle="1" w:styleId="86BD7D69A15B4761A0103071CBFFF6E7">
    <w:name w:val="86BD7D69A15B4761A0103071CBFFF6E7"/>
  </w:style>
  <w:style w:type="paragraph" w:customStyle="1" w:styleId="E4EF777107AE493FB3EAA03110B816F8">
    <w:name w:val="E4EF777107AE493FB3EAA03110B816F8"/>
  </w:style>
  <w:style w:type="paragraph" w:customStyle="1" w:styleId="C47AE688DC794FF891F04A29D7A2821E">
    <w:name w:val="C47AE688DC794FF891F04A29D7A2821E"/>
  </w:style>
  <w:style w:type="paragraph" w:customStyle="1" w:styleId="DE20BF6DEF6E4E89B1B89DE18473126E">
    <w:name w:val="DE20BF6DEF6E4E89B1B89DE18473126E"/>
    <w:rsid w:val="00400A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lcf76f155ced4ddcb4097134ff3c332f xmlns="b7e4e9fd-5e36-4299-889f-f6136aff670e">
      <Terms xmlns="http://schemas.microsoft.com/office/infopath/2007/PartnerControls"/>
    </lcf76f155ced4ddcb4097134ff3c332f>
    <_ip_UnifiedCompliancePolicyProperties xmlns="http://schemas.microsoft.com/sharepoint/v3" xsi:nil="true"/>
    <Cohort xmlns="b7e4e9fd-5e36-4299-889f-f6136aff670e" xsi:nil="true"/>
    <TaxCatchAll xmlns="fbafb59e-d651-4668-8e65-f7f85ceca18b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0" ma:contentTypeDescription="Een nieuw document maken." ma:contentTypeScope="" ma:versionID="028bf07d1ea5979ac6b1ce89894dfd29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3008ab1321543f27ae43808d75fd63d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056966-AB3F-4EC4-B068-F77E4D804D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4.xml><?xml version="1.0" encoding="utf-8"?>
<ds:datastoreItem xmlns:ds="http://schemas.openxmlformats.org/officeDocument/2006/customXml" ds:itemID="{A7305BD9-47F7-488C-849C-79ACC545EC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C:\Users\I.Koerhuis\AppData\Local\Microsoft\Windows\INetCache\IE\LVIUBKT6\B1-K1-W2_PP_Project Plan.dotx</Template>
  <TotalTime>149</TotalTime>
  <Pages>6</Pages>
  <Words>328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Philip Klok</cp:lastModifiedBy>
  <cp:revision>35</cp:revision>
  <cp:lastPrinted>2018-09-01T10:46:00Z</cp:lastPrinted>
  <dcterms:created xsi:type="dcterms:W3CDTF">2022-11-14T15:43:00Z</dcterms:created>
  <dcterms:modified xsi:type="dcterms:W3CDTF">2023-05-08T11:22:00Z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MediaServiceImageTags">
    <vt:lpwstr/>
  </property>
  <property fmtid="{D5CDD505-2E9C-101B-9397-08002B2CF9AE}" pid="4" name="Tags">
    <vt:lpwstr/>
  </property>
</Properties>
</file>